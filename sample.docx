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5892" w14:textId="77777777" w:rsidR="008C60C4" w:rsidRDefault="008C60C4">
      <w:bookmarkStart w:id="0" w:name="_Hlk200072537"/>
    </w:p>
    <w:p w14:paraId="51691645" w14:textId="03FBD447" w:rsidR="004D26E0" w:rsidRDefault="00455886">
      <w:r>
        <w:rPr>
          <w:noProof/>
        </w:rPr>
        <w:drawing>
          <wp:anchor distT="0" distB="0" distL="114300" distR="114300" simplePos="0" relativeHeight="251659264" behindDoc="0" locked="0" layoutInCell="1" allowOverlap="1" wp14:anchorId="14D9D54D" wp14:editId="6C5033D8">
            <wp:simplePos x="0" y="0"/>
            <wp:positionH relativeFrom="margin">
              <wp:posOffset>2387600</wp:posOffset>
            </wp:positionH>
            <wp:positionV relativeFrom="paragraph">
              <wp:posOffset>-431165</wp:posOffset>
            </wp:positionV>
            <wp:extent cx="1168400" cy="109728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27785" w14:textId="2A7473FA" w:rsidR="004D26E0" w:rsidRDefault="004D26E0"/>
    <w:p w14:paraId="32CCE62B" w14:textId="77777777" w:rsidR="004D26E0" w:rsidRDefault="004D26E0"/>
    <w:p w14:paraId="2CDAF8D3" w14:textId="77777777" w:rsidR="004D26E0" w:rsidRDefault="004D26E0"/>
    <w:p w14:paraId="71D9B005" w14:textId="77777777" w:rsidR="004D26E0" w:rsidRDefault="004D26E0"/>
    <w:p w14:paraId="11AF0D02" w14:textId="218AAC1B" w:rsidR="004D26E0" w:rsidRPr="004D26E0" w:rsidRDefault="004D26E0" w:rsidP="004D26E0">
      <w:pPr>
        <w:jc w:val="center"/>
        <w:rPr>
          <w:b/>
          <w:color w:val="262626"/>
          <w:sz w:val="40"/>
          <w:szCs w:val="22"/>
        </w:rPr>
      </w:pPr>
      <w:r w:rsidRPr="004D26E0">
        <w:rPr>
          <w:b/>
          <w:color w:val="262626"/>
          <w:sz w:val="40"/>
          <w:szCs w:val="22"/>
        </w:rPr>
        <w:t>CGSD Meeting Minutes</w:t>
      </w:r>
    </w:p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250"/>
        <w:gridCol w:w="7128"/>
      </w:tblGrid>
      <w:tr w:rsidR="001E5749" w:rsidRPr="00692553" w14:paraId="37266A25" w14:textId="77777777" w:rsidTr="009E14D0">
        <w:trPr>
          <w:trHeight w:val="229"/>
          <w:jc w:val="center"/>
        </w:trPr>
        <w:tc>
          <w:tcPr>
            <w:tcW w:w="937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42C9148E" w14:textId="34350DE2" w:rsidR="001E5749" w:rsidRPr="00E351A6" w:rsidRDefault="004D26E0" w:rsidP="004D26E0">
            <w:pPr>
              <w:pStyle w:val="Heading3"/>
            </w:pPr>
            <w:bookmarkStart w:id="1" w:name="_Hlk199842441"/>
            <w:r>
              <w:t>DATE</w:t>
            </w:r>
            <w:r w:rsidRPr="004D26E0">
              <w:rPr>
                <w:color w:val="auto"/>
                <w:sz w:val="20"/>
                <w:szCs w:val="16"/>
              </w:rPr>
              <w:t xml:space="preserve">: </w:t>
            </w:r>
            <w:r w:rsidR="00B55C02" w:rsidRPr="004D26E0">
              <w:rPr>
                <w:caps w:val="0"/>
              </w:rPr>
              <w:t xml:space="preserve">{date}                                          </w:t>
            </w:r>
            <w:r w:rsidRPr="004D26E0">
              <w:rPr>
                <w:color w:val="auto"/>
                <w:sz w:val="20"/>
                <w:szCs w:val="16"/>
              </w:rPr>
              <w:t>Venue:</w:t>
            </w:r>
            <w:r>
              <w:rPr>
                <w:color w:val="auto"/>
                <w:sz w:val="20"/>
                <w:szCs w:val="16"/>
              </w:rPr>
              <w:t xml:space="preserve"> </w:t>
            </w:r>
            <w:r w:rsidR="00B55C02">
              <w:rPr>
                <w:caps w:val="0"/>
                <w:color w:val="auto"/>
                <w:sz w:val="20"/>
                <w:szCs w:val="16"/>
              </w:rPr>
              <w:t>{</w:t>
            </w:r>
            <w:r w:rsidR="00692230">
              <w:rPr>
                <w:caps w:val="0"/>
                <w:color w:val="auto"/>
                <w:sz w:val="20"/>
                <w:szCs w:val="16"/>
              </w:rPr>
              <w:t>V</w:t>
            </w:r>
            <w:r w:rsidR="00B55C02" w:rsidRPr="004D26E0">
              <w:rPr>
                <w:caps w:val="0"/>
                <w:color w:val="auto"/>
                <w:sz w:val="20"/>
                <w:szCs w:val="16"/>
              </w:rPr>
              <w:t>enue</w:t>
            </w:r>
            <w:r w:rsidR="00B55C02">
              <w:rPr>
                <w:caps w:val="0"/>
                <w:color w:val="auto"/>
                <w:sz w:val="20"/>
                <w:szCs w:val="16"/>
              </w:rPr>
              <w:t>}</w:t>
            </w:r>
          </w:p>
        </w:tc>
      </w:tr>
      <w:tr w:rsidR="001E5749" w:rsidRPr="00692553" w14:paraId="6DC91B80" w14:textId="77777777" w:rsidTr="009E14D0">
        <w:trPr>
          <w:trHeight w:val="360"/>
          <w:jc w:val="center"/>
        </w:trPr>
        <w:tc>
          <w:tcPr>
            <w:tcW w:w="22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7C2F01F" w14:textId="77777777" w:rsidR="001E5749" w:rsidRPr="00B3409C" w:rsidRDefault="001E5749" w:rsidP="005052C5">
            <w:pPr>
              <w:pStyle w:val="AllCapsHeading"/>
              <w:rPr>
                <w:sz w:val="18"/>
              </w:rPr>
            </w:pPr>
            <w:r w:rsidRPr="00B3409C">
              <w:rPr>
                <w:sz w:val="18"/>
              </w:rPr>
              <w:t>Meeting called by</w:t>
            </w:r>
          </w:p>
        </w:tc>
        <w:tc>
          <w:tcPr>
            <w:tcW w:w="712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82B791" w14:textId="3B7E1854" w:rsidR="001E5749" w:rsidRPr="006A76B4" w:rsidRDefault="004D26E0" w:rsidP="005052C5">
            <w:pPr>
              <w:rPr>
                <w:sz w:val="18"/>
              </w:rPr>
            </w:pPr>
            <w:r w:rsidRPr="006A76B4">
              <w:rPr>
                <w:sz w:val="18"/>
              </w:rPr>
              <w:t>{calledBy}</w:t>
            </w:r>
          </w:p>
        </w:tc>
      </w:tr>
      <w:tr w:rsidR="001E5749" w:rsidRPr="00692553" w14:paraId="07011363" w14:textId="77777777" w:rsidTr="009E14D0">
        <w:trPr>
          <w:trHeight w:val="360"/>
          <w:jc w:val="center"/>
        </w:trPr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730F802" w14:textId="77777777" w:rsidR="001E5749" w:rsidRPr="00B3409C" w:rsidRDefault="001E5749" w:rsidP="005052C5">
            <w:pPr>
              <w:pStyle w:val="AllCapsHeading"/>
              <w:rPr>
                <w:sz w:val="18"/>
              </w:rPr>
            </w:pPr>
            <w:r w:rsidRPr="00B3409C">
              <w:rPr>
                <w:sz w:val="18"/>
              </w:rPr>
              <w:t>Type of meeting</w:t>
            </w:r>
          </w:p>
        </w:tc>
        <w:tc>
          <w:tcPr>
            <w:tcW w:w="7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A73DF8" w14:textId="53AF3240" w:rsidR="001E5749" w:rsidRPr="006A76B4" w:rsidRDefault="00B55C02" w:rsidP="005052C5">
            <w:pPr>
              <w:rPr>
                <w:sz w:val="18"/>
              </w:rPr>
            </w:pPr>
            <w:r w:rsidRPr="006A76B4">
              <w:rPr>
                <w:sz w:val="18"/>
              </w:rPr>
              <w:t>{type}</w:t>
            </w:r>
          </w:p>
        </w:tc>
      </w:tr>
      <w:tr w:rsidR="001E5749" w:rsidRPr="00692553" w14:paraId="3CA3FF20" w14:textId="77777777" w:rsidTr="009E14D0">
        <w:trPr>
          <w:trHeight w:val="360"/>
          <w:jc w:val="center"/>
        </w:trPr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516A98" w14:textId="77777777" w:rsidR="001E5749" w:rsidRPr="00B3409C" w:rsidRDefault="001E5749" w:rsidP="005052C5">
            <w:pPr>
              <w:pStyle w:val="AllCapsHeading"/>
              <w:rPr>
                <w:sz w:val="18"/>
              </w:rPr>
            </w:pPr>
            <w:r w:rsidRPr="00B3409C">
              <w:rPr>
                <w:sz w:val="18"/>
              </w:rPr>
              <w:t>Facilitator</w:t>
            </w:r>
          </w:p>
        </w:tc>
        <w:tc>
          <w:tcPr>
            <w:tcW w:w="7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733AD0" w14:textId="76A3E169" w:rsidR="001E5749" w:rsidRPr="006A76B4" w:rsidRDefault="000F42FD" w:rsidP="005052C5">
            <w:pPr>
              <w:rPr>
                <w:sz w:val="18"/>
              </w:rPr>
            </w:pPr>
            <w:r w:rsidRPr="006A76B4">
              <w:rPr>
                <w:sz w:val="18"/>
              </w:rPr>
              <w:t>{facilitator}</w:t>
            </w:r>
          </w:p>
        </w:tc>
      </w:tr>
      <w:tr w:rsidR="001E5749" w:rsidRPr="00692553" w14:paraId="2AB17348" w14:textId="77777777" w:rsidTr="009E14D0">
        <w:trPr>
          <w:trHeight w:val="360"/>
          <w:jc w:val="center"/>
        </w:trPr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7F45FD" w14:textId="77777777" w:rsidR="001E5749" w:rsidRPr="00B3409C" w:rsidRDefault="001E5749" w:rsidP="005052C5">
            <w:pPr>
              <w:pStyle w:val="AllCapsHeading"/>
              <w:rPr>
                <w:sz w:val="18"/>
              </w:rPr>
            </w:pPr>
            <w:r w:rsidRPr="00B3409C">
              <w:rPr>
                <w:sz w:val="18"/>
              </w:rPr>
              <w:t>Note taker</w:t>
            </w:r>
          </w:p>
        </w:tc>
        <w:tc>
          <w:tcPr>
            <w:tcW w:w="7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FACFEA1" w14:textId="221F2B66" w:rsidR="001E5749" w:rsidRPr="006A76B4" w:rsidRDefault="000F42FD" w:rsidP="005052C5">
            <w:pPr>
              <w:rPr>
                <w:sz w:val="18"/>
              </w:rPr>
            </w:pPr>
            <w:r w:rsidRPr="006A76B4">
              <w:rPr>
                <w:sz w:val="18"/>
              </w:rPr>
              <w:t>{note</w:t>
            </w:r>
            <w:r w:rsidR="00B55C02" w:rsidRPr="006A76B4">
              <w:rPr>
                <w:sz w:val="18"/>
              </w:rPr>
              <w:t>T</w:t>
            </w:r>
            <w:r w:rsidRPr="006A76B4">
              <w:rPr>
                <w:sz w:val="18"/>
              </w:rPr>
              <w:t>aker}</w:t>
            </w:r>
          </w:p>
        </w:tc>
      </w:tr>
      <w:tr w:rsidR="001E5749" w:rsidRPr="00692553" w14:paraId="4C1C9129" w14:textId="77777777" w:rsidTr="009E14D0">
        <w:trPr>
          <w:trHeight w:val="360"/>
          <w:jc w:val="center"/>
        </w:trPr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4A05051" w14:textId="77777777" w:rsidR="001E5749" w:rsidRPr="00B3409C" w:rsidRDefault="001E5749" w:rsidP="005052C5">
            <w:pPr>
              <w:pStyle w:val="AllCapsHeading"/>
              <w:rPr>
                <w:sz w:val="18"/>
              </w:rPr>
            </w:pPr>
            <w:r w:rsidRPr="00B3409C">
              <w:rPr>
                <w:sz w:val="18"/>
              </w:rPr>
              <w:t>Timekeeper</w:t>
            </w:r>
          </w:p>
        </w:tc>
        <w:tc>
          <w:tcPr>
            <w:tcW w:w="7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5363859" w14:textId="5346A06D" w:rsidR="001E5749" w:rsidRPr="006A76B4" w:rsidRDefault="000F42FD" w:rsidP="005052C5">
            <w:pPr>
              <w:rPr>
                <w:sz w:val="18"/>
              </w:rPr>
            </w:pPr>
            <w:r w:rsidRPr="006A76B4">
              <w:rPr>
                <w:sz w:val="18"/>
              </w:rPr>
              <w:t>{time</w:t>
            </w:r>
            <w:r w:rsidR="005C15CF" w:rsidRPr="006A76B4">
              <w:rPr>
                <w:sz w:val="18"/>
              </w:rPr>
              <w:t>k</w:t>
            </w:r>
            <w:r w:rsidRPr="006A76B4">
              <w:rPr>
                <w:sz w:val="18"/>
              </w:rPr>
              <w:t>eeper}</w:t>
            </w:r>
          </w:p>
        </w:tc>
      </w:tr>
      <w:tr w:rsidR="001E5749" w:rsidRPr="00692553" w14:paraId="7527DCDD" w14:textId="77777777" w:rsidTr="009E14D0">
        <w:trPr>
          <w:trHeight w:val="360"/>
          <w:jc w:val="center"/>
        </w:trPr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EF9C222" w14:textId="01A8CE05" w:rsidR="001E5749" w:rsidRPr="00B3409C" w:rsidRDefault="001E5749" w:rsidP="00D531DB">
            <w:pPr>
              <w:pStyle w:val="AllCapsHeading"/>
              <w:rPr>
                <w:sz w:val="18"/>
              </w:rPr>
            </w:pPr>
            <w:r w:rsidRPr="00B3409C">
              <w:rPr>
                <w:sz w:val="18"/>
              </w:rPr>
              <w:t>A</w:t>
            </w:r>
            <w:r w:rsidR="005C15CF">
              <w:rPr>
                <w:sz w:val="18"/>
              </w:rPr>
              <w:t>TTE</w:t>
            </w:r>
            <w:r w:rsidR="00D531DB">
              <w:rPr>
                <w:sz w:val="18"/>
              </w:rPr>
              <w:t>N</w:t>
            </w:r>
            <w:r w:rsidR="00B55C02">
              <w:rPr>
                <w:sz w:val="18"/>
              </w:rPr>
              <w:t>DEE</w:t>
            </w:r>
            <w:r w:rsidR="005C15CF">
              <w:rPr>
                <w:sz w:val="18"/>
              </w:rPr>
              <w:t>s</w:t>
            </w:r>
          </w:p>
        </w:tc>
        <w:tc>
          <w:tcPr>
            <w:tcW w:w="7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E99964D" w14:textId="333EEB86" w:rsidR="004D26E0" w:rsidRPr="006A76B4" w:rsidRDefault="000F42FD" w:rsidP="002E1283">
            <w:pPr>
              <w:rPr>
                <w:sz w:val="18"/>
              </w:rPr>
            </w:pPr>
            <w:r w:rsidRPr="006A76B4">
              <w:rPr>
                <w:sz w:val="18"/>
              </w:rPr>
              <w:t>{attendees}</w:t>
            </w:r>
          </w:p>
        </w:tc>
      </w:tr>
      <w:tr w:rsidR="004D26E0" w:rsidRPr="00692553" w14:paraId="5B98A40B" w14:textId="77777777" w:rsidTr="009E14D0">
        <w:trPr>
          <w:trHeight w:val="360"/>
          <w:jc w:val="center"/>
        </w:trPr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ACB130F" w14:textId="58ACE4DF" w:rsidR="004D26E0" w:rsidRPr="00B3409C" w:rsidRDefault="004D26E0" w:rsidP="00D531DB">
            <w:pPr>
              <w:pStyle w:val="AllCapsHeading"/>
              <w:rPr>
                <w:sz w:val="18"/>
              </w:rPr>
            </w:pPr>
            <w:r>
              <w:rPr>
                <w:sz w:val="18"/>
              </w:rPr>
              <w:t>ABSENT</w:t>
            </w:r>
          </w:p>
        </w:tc>
        <w:tc>
          <w:tcPr>
            <w:tcW w:w="7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A6DDD2" w14:textId="43A55F41" w:rsidR="004D26E0" w:rsidRPr="006A76B4" w:rsidRDefault="000F42FD" w:rsidP="002E1283">
            <w:pPr>
              <w:rPr>
                <w:sz w:val="18"/>
              </w:rPr>
            </w:pPr>
            <w:r w:rsidRPr="006A76B4">
              <w:rPr>
                <w:sz w:val="18"/>
              </w:rPr>
              <w:t>{absent}</w:t>
            </w:r>
          </w:p>
        </w:tc>
      </w:tr>
      <w:tr w:rsidR="001E5749" w:rsidRPr="00692553" w14:paraId="5FE41C67" w14:textId="77777777" w:rsidTr="009E14D0">
        <w:trPr>
          <w:trHeight w:val="432"/>
          <w:jc w:val="center"/>
        </w:trPr>
        <w:tc>
          <w:tcPr>
            <w:tcW w:w="9378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3D559559" w14:textId="77777777" w:rsidR="001E5749" w:rsidRDefault="001E5749" w:rsidP="005052C5">
            <w:pPr>
              <w:rPr>
                <w:sz w:val="12"/>
              </w:rPr>
            </w:pPr>
          </w:p>
          <w:p w14:paraId="57D79AE8" w14:textId="77777777" w:rsidR="0029284B" w:rsidRDefault="0029284B" w:rsidP="005052C5">
            <w:pPr>
              <w:rPr>
                <w:sz w:val="12"/>
              </w:rPr>
            </w:pPr>
          </w:p>
          <w:p w14:paraId="155102C6" w14:textId="5A031124" w:rsidR="0029284B" w:rsidRPr="0029284B" w:rsidRDefault="0029284B" w:rsidP="0029284B">
            <w:pPr>
              <w:jc w:val="center"/>
              <w:rPr>
                <w:b/>
                <w:bCs/>
                <w:sz w:val="12"/>
                <w:u w:val="single"/>
              </w:rPr>
            </w:pPr>
            <w:r w:rsidRPr="0029284B">
              <w:rPr>
                <w:b/>
                <w:bCs/>
                <w:sz w:val="24"/>
                <w:szCs w:val="26"/>
                <w:u w:val="single"/>
              </w:rPr>
              <w:t>Agenda &amp; Conclusions</w:t>
            </w:r>
          </w:p>
        </w:tc>
      </w:tr>
      <w:bookmarkEnd w:id="1"/>
    </w:tbl>
    <w:p w14:paraId="61F36051" w14:textId="77777777" w:rsidR="00B55C02" w:rsidRDefault="00B55C02" w:rsidP="009D07E9">
      <w:pPr>
        <w:rPr>
          <w:sz w:val="20"/>
          <w:szCs w:val="22"/>
        </w:rPr>
      </w:pPr>
    </w:p>
    <w:p w14:paraId="14617129" w14:textId="77777777" w:rsidR="00B55C02" w:rsidRPr="00B55C02" w:rsidRDefault="00B55C02" w:rsidP="00B55C02">
      <w:pPr>
        <w:rPr>
          <w:sz w:val="20"/>
          <w:szCs w:val="22"/>
        </w:rPr>
      </w:pPr>
      <w:r w:rsidRPr="00B55C02">
        <w:rPr>
          <w:sz w:val="20"/>
          <w:szCs w:val="22"/>
        </w:rPr>
        <w:t>{#agendaItems}</w:t>
      </w:r>
    </w:p>
    <w:p w14:paraId="793EF900" w14:textId="77777777" w:rsidR="00B55C02" w:rsidRPr="00B55C02" w:rsidRDefault="00B55C02" w:rsidP="003267B4">
      <w:pPr>
        <w:shd w:val="clear" w:color="auto" w:fill="F2F2F2" w:themeFill="background1" w:themeFillShade="F2"/>
        <w:rPr>
          <w:b/>
          <w:bCs/>
          <w:sz w:val="22"/>
          <w:szCs w:val="22"/>
        </w:rPr>
      </w:pPr>
      <w:r w:rsidRPr="00B55C02">
        <w:rPr>
          <w:b/>
          <w:bCs/>
          <w:sz w:val="22"/>
          <w:szCs w:val="22"/>
        </w:rPr>
        <w:t>{agendaNumber}. Topic: {topic}</w:t>
      </w:r>
    </w:p>
    <w:p w14:paraId="7FE35D4C" w14:textId="77777777" w:rsidR="00B55C02" w:rsidRPr="00B55C02" w:rsidRDefault="00B55C02" w:rsidP="003267B4">
      <w:pPr>
        <w:ind w:firstLine="720"/>
        <w:rPr>
          <w:b/>
          <w:bCs/>
          <w:sz w:val="22"/>
          <w:szCs w:val="22"/>
        </w:rPr>
      </w:pPr>
      <w:r w:rsidRPr="00B55C02">
        <w:rPr>
          <w:b/>
          <w:bCs/>
          <w:sz w:val="22"/>
          <w:szCs w:val="22"/>
        </w:rPr>
        <w:t xml:space="preserve">Details: </w:t>
      </w:r>
      <w:r w:rsidRPr="00B55C02">
        <w:rPr>
          <w:sz w:val="20"/>
          <w:szCs w:val="22"/>
        </w:rPr>
        <w:t>{details}</w:t>
      </w:r>
    </w:p>
    <w:p w14:paraId="507F26D1" w14:textId="77777777" w:rsidR="00B55C02" w:rsidRDefault="00B55C02" w:rsidP="003267B4">
      <w:pPr>
        <w:ind w:firstLine="720"/>
        <w:rPr>
          <w:i/>
          <w:iCs/>
          <w:sz w:val="20"/>
          <w:szCs w:val="22"/>
        </w:rPr>
      </w:pPr>
      <w:r w:rsidRPr="00B55C02">
        <w:rPr>
          <w:b/>
          <w:bCs/>
          <w:sz w:val="22"/>
          <w:szCs w:val="22"/>
        </w:rPr>
        <w:t xml:space="preserve">Conclusion: </w:t>
      </w:r>
      <w:r w:rsidRPr="002F3B10">
        <w:rPr>
          <w:i/>
          <w:iCs/>
          <w:sz w:val="20"/>
          <w:szCs w:val="22"/>
        </w:rPr>
        <w:t>{conclusion}</w:t>
      </w:r>
    </w:p>
    <w:p w14:paraId="539A9039" w14:textId="77777777" w:rsidR="002F3B10" w:rsidRPr="00B55C02" w:rsidRDefault="002F3B10" w:rsidP="00B55C02">
      <w:pPr>
        <w:rPr>
          <w:b/>
          <w:bCs/>
          <w:sz w:val="22"/>
          <w:szCs w:val="22"/>
        </w:rPr>
      </w:pPr>
    </w:p>
    <w:p w14:paraId="3B7D08DD" w14:textId="782107B1" w:rsidR="000638BA" w:rsidRPr="000638BA" w:rsidRDefault="00B55C02" w:rsidP="000638BA">
      <w:r w:rsidRPr="00B55C02">
        <w:rPr>
          <w:sz w:val="20"/>
          <w:szCs w:val="22"/>
        </w:rPr>
        <w:t>{/agendaItems</w:t>
      </w:r>
      <w:bookmarkEnd w:id="0"/>
      <w:r w:rsidR="0064054F">
        <w:rPr>
          <w:sz w:val="20"/>
          <w:szCs w:val="22"/>
        </w:rPr>
        <w:t>}</w:t>
      </w:r>
    </w:p>
    <w:p w14:paraId="4646C439" w14:textId="77777777" w:rsidR="000638BA" w:rsidRPr="000638BA" w:rsidRDefault="000638BA" w:rsidP="000638BA"/>
    <w:p w14:paraId="48DD4F31" w14:textId="77777777" w:rsidR="000638BA" w:rsidRPr="000638BA" w:rsidRDefault="000638BA" w:rsidP="000638BA"/>
    <w:p w14:paraId="7C5B47CA" w14:textId="77777777" w:rsidR="000638BA" w:rsidRPr="000638BA" w:rsidRDefault="000638BA" w:rsidP="000638BA"/>
    <w:p w14:paraId="633DFE1F" w14:textId="77777777" w:rsidR="000638BA" w:rsidRPr="000638BA" w:rsidRDefault="000638BA" w:rsidP="000638BA"/>
    <w:p w14:paraId="3D47134C" w14:textId="77777777" w:rsidR="000638BA" w:rsidRPr="000638BA" w:rsidRDefault="000638BA" w:rsidP="000638BA"/>
    <w:p w14:paraId="4D0BD5C1" w14:textId="77777777" w:rsidR="000638BA" w:rsidRPr="000638BA" w:rsidRDefault="000638BA" w:rsidP="000638BA"/>
    <w:p w14:paraId="514F9A03" w14:textId="77777777" w:rsidR="000638BA" w:rsidRPr="000638BA" w:rsidRDefault="000638BA" w:rsidP="000638BA"/>
    <w:p w14:paraId="46847AC8" w14:textId="77777777" w:rsidR="000638BA" w:rsidRPr="000638BA" w:rsidRDefault="000638BA" w:rsidP="000638BA"/>
    <w:p w14:paraId="09515265" w14:textId="77777777" w:rsidR="000638BA" w:rsidRPr="000638BA" w:rsidRDefault="000638BA" w:rsidP="000638BA"/>
    <w:p w14:paraId="1F939512" w14:textId="77777777" w:rsidR="000638BA" w:rsidRPr="000638BA" w:rsidRDefault="000638BA" w:rsidP="000638BA"/>
    <w:p w14:paraId="24A76ABF" w14:textId="77777777" w:rsidR="000638BA" w:rsidRPr="000638BA" w:rsidRDefault="000638BA" w:rsidP="000638BA"/>
    <w:p w14:paraId="152A5044" w14:textId="77777777" w:rsidR="000638BA" w:rsidRPr="000638BA" w:rsidRDefault="000638BA" w:rsidP="000638BA"/>
    <w:p w14:paraId="657983E1" w14:textId="77777777" w:rsidR="000638BA" w:rsidRPr="000638BA" w:rsidRDefault="000638BA" w:rsidP="000638BA"/>
    <w:p w14:paraId="3E065C4E" w14:textId="77777777" w:rsidR="000638BA" w:rsidRPr="000638BA" w:rsidRDefault="000638BA" w:rsidP="000638BA"/>
    <w:p w14:paraId="20A8EAEB" w14:textId="77777777" w:rsidR="000638BA" w:rsidRPr="000638BA" w:rsidRDefault="000638BA" w:rsidP="000638BA"/>
    <w:p w14:paraId="0A0EB759" w14:textId="77777777" w:rsidR="000638BA" w:rsidRPr="000638BA" w:rsidRDefault="000638BA" w:rsidP="000638BA"/>
    <w:p w14:paraId="563537FE" w14:textId="7CD62BA8" w:rsidR="000638BA" w:rsidRDefault="000638BA" w:rsidP="002C739B">
      <w:pPr>
        <w:tabs>
          <w:tab w:val="left" w:pos="5630"/>
        </w:tabs>
      </w:pPr>
    </w:p>
    <w:p w14:paraId="0486F76A" w14:textId="48CE3F3A" w:rsidR="00170643" w:rsidRPr="00170643" w:rsidRDefault="00170643" w:rsidP="00170643">
      <w:pPr>
        <w:tabs>
          <w:tab w:val="left" w:pos="6180"/>
        </w:tabs>
      </w:pPr>
      <w:r>
        <w:tab/>
      </w:r>
    </w:p>
    <w:sectPr w:rsidR="00170643" w:rsidRPr="00170643" w:rsidSect="00070B8E">
      <w:footerReference w:type="default" r:id="rId8"/>
      <w:type w:val="continuous"/>
      <w:pgSz w:w="12240" w:h="15840" w:code="1"/>
      <w:pgMar w:top="1440" w:right="1080" w:bottom="1440" w:left="1080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54DEB" w14:textId="77777777" w:rsidR="00D9778B" w:rsidRDefault="00D9778B" w:rsidP="00E351A6">
      <w:r>
        <w:separator/>
      </w:r>
    </w:p>
  </w:endnote>
  <w:endnote w:type="continuationSeparator" w:id="0">
    <w:p w14:paraId="7EB05FDC" w14:textId="77777777" w:rsidR="00D9778B" w:rsidRDefault="00D9778B" w:rsidP="00E3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79C7E" w14:textId="77777777" w:rsidR="00324965" w:rsidRPr="00C67941" w:rsidRDefault="00324965" w:rsidP="00324965">
    <w:pPr>
      <w:jc w:val="center"/>
      <w:rPr>
        <w:i/>
        <w:iCs/>
      </w:rPr>
    </w:pPr>
    <w:r w:rsidRPr="00C67941">
      <w:rPr>
        <w:i/>
        <w:iCs/>
      </w:rPr>
      <w:t>{creditLine}</w:t>
    </w:r>
  </w:p>
  <w:p w14:paraId="0CBC1F80" w14:textId="77777777" w:rsidR="00FA3672" w:rsidRDefault="00FA3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6F930" w14:textId="77777777" w:rsidR="00D9778B" w:rsidRDefault="00D9778B" w:rsidP="00E351A6">
      <w:r>
        <w:separator/>
      </w:r>
    </w:p>
  </w:footnote>
  <w:footnote w:type="continuationSeparator" w:id="0">
    <w:p w14:paraId="57DAD789" w14:textId="77777777" w:rsidR="00D9778B" w:rsidRDefault="00D9778B" w:rsidP="00E3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E741B"/>
    <w:multiLevelType w:val="hybridMultilevel"/>
    <w:tmpl w:val="1CB4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3E6B"/>
    <w:multiLevelType w:val="hybridMultilevel"/>
    <w:tmpl w:val="816A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930D0"/>
    <w:multiLevelType w:val="hybridMultilevel"/>
    <w:tmpl w:val="A19EC4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A522990"/>
    <w:multiLevelType w:val="hybridMultilevel"/>
    <w:tmpl w:val="4C245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B6D6D"/>
    <w:multiLevelType w:val="hybridMultilevel"/>
    <w:tmpl w:val="585A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A1086"/>
    <w:multiLevelType w:val="hybridMultilevel"/>
    <w:tmpl w:val="23688F8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6307EBA"/>
    <w:multiLevelType w:val="hybridMultilevel"/>
    <w:tmpl w:val="D04A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85E7E"/>
    <w:multiLevelType w:val="hybridMultilevel"/>
    <w:tmpl w:val="AD48394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6E6206CD"/>
    <w:multiLevelType w:val="hybridMultilevel"/>
    <w:tmpl w:val="485C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B4733"/>
    <w:multiLevelType w:val="hybridMultilevel"/>
    <w:tmpl w:val="160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7388">
    <w:abstractNumId w:val="1"/>
  </w:num>
  <w:num w:numId="2" w16cid:durableId="1379085112">
    <w:abstractNumId w:val="4"/>
  </w:num>
  <w:num w:numId="3" w16cid:durableId="1185100026">
    <w:abstractNumId w:val="9"/>
  </w:num>
  <w:num w:numId="4" w16cid:durableId="284048112">
    <w:abstractNumId w:val="8"/>
  </w:num>
  <w:num w:numId="5" w16cid:durableId="988947451">
    <w:abstractNumId w:val="2"/>
  </w:num>
  <w:num w:numId="6" w16cid:durableId="511450940">
    <w:abstractNumId w:val="5"/>
  </w:num>
  <w:num w:numId="7" w16cid:durableId="1822387745">
    <w:abstractNumId w:val="6"/>
  </w:num>
  <w:num w:numId="8" w16cid:durableId="1199856697">
    <w:abstractNumId w:val="0"/>
  </w:num>
  <w:num w:numId="9" w16cid:durableId="996684669">
    <w:abstractNumId w:val="3"/>
  </w:num>
  <w:num w:numId="10" w16cid:durableId="1916427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2"/>
  <w:drawingGridVerticalSpacing w:val="187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YxMLQ0NjQyMLIwtzRV0lEKTi0uzszPAykwsqgFADn3HPEtAAAA"/>
  </w:docVars>
  <w:rsids>
    <w:rsidRoot w:val="007973C6"/>
    <w:rsid w:val="00000513"/>
    <w:rsid w:val="00002B62"/>
    <w:rsid w:val="00004653"/>
    <w:rsid w:val="000145A5"/>
    <w:rsid w:val="00043514"/>
    <w:rsid w:val="000638BA"/>
    <w:rsid w:val="00070B8E"/>
    <w:rsid w:val="000905F4"/>
    <w:rsid w:val="000A2301"/>
    <w:rsid w:val="000B465A"/>
    <w:rsid w:val="000D5F52"/>
    <w:rsid w:val="000E793B"/>
    <w:rsid w:val="000F42FD"/>
    <w:rsid w:val="000F63FE"/>
    <w:rsid w:val="00113415"/>
    <w:rsid w:val="00117380"/>
    <w:rsid w:val="00117AD7"/>
    <w:rsid w:val="0012154D"/>
    <w:rsid w:val="00125E53"/>
    <w:rsid w:val="00127895"/>
    <w:rsid w:val="001378B9"/>
    <w:rsid w:val="00162FB3"/>
    <w:rsid w:val="00170643"/>
    <w:rsid w:val="001977BD"/>
    <w:rsid w:val="001A39BC"/>
    <w:rsid w:val="001A6115"/>
    <w:rsid w:val="001E5749"/>
    <w:rsid w:val="002138F0"/>
    <w:rsid w:val="00237B3A"/>
    <w:rsid w:val="002446FD"/>
    <w:rsid w:val="002554AD"/>
    <w:rsid w:val="00261503"/>
    <w:rsid w:val="002654C8"/>
    <w:rsid w:val="00270334"/>
    <w:rsid w:val="00272E51"/>
    <w:rsid w:val="0029284B"/>
    <w:rsid w:val="00297CFC"/>
    <w:rsid w:val="002C61BA"/>
    <w:rsid w:val="002C739B"/>
    <w:rsid w:val="002E1283"/>
    <w:rsid w:val="002F3B10"/>
    <w:rsid w:val="00307DAC"/>
    <w:rsid w:val="0031680F"/>
    <w:rsid w:val="00324965"/>
    <w:rsid w:val="003267B4"/>
    <w:rsid w:val="00354648"/>
    <w:rsid w:val="003823CD"/>
    <w:rsid w:val="0038304A"/>
    <w:rsid w:val="00390FF0"/>
    <w:rsid w:val="00392A66"/>
    <w:rsid w:val="003A28F7"/>
    <w:rsid w:val="003C17F0"/>
    <w:rsid w:val="003E6E07"/>
    <w:rsid w:val="003F70B2"/>
    <w:rsid w:val="00417272"/>
    <w:rsid w:val="00455886"/>
    <w:rsid w:val="00456620"/>
    <w:rsid w:val="00464060"/>
    <w:rsid w:val="00465BC4"/>
    <w:rsid w:val="004671D9"/>
    <w:rsid w:val="00490AF7"/>
    <w:rsid w:val="00495E0E"/>
    <w:rsid w:val="004C23A0"/>
    <w:rsid w:val="004D26E0"/>
    <w:rsid w:val="004D6FA4"/>
    <w:rsid w:val="00502D51"/>
    <w:rsid w:val="005052C5"/>
    <w:rsid w:val="00513368"/>
    <w:rsid w:val="00525396"/>
    <w:rsid w:val="00531002"/>
    <w:rsid w:val="00532BB5"/>
    <w:rsid w:val="00557DA9"/>
    <w:rsid w:val="00560B34"/>
    <w:rsid w:val="00561143"/>
    <w:rsid w:val="005701C4"/>
    <w:rsid w:val="005856C0"/>
    <w:rsid w:val="005B1F66"/>
    <w:rsid w:val="005C1442"/>
    <w:rsid w:val="005C15CF"/>
    <w:rsid w:val="005C16B1"/>
    <w:rsid w:val="006019C6"/>
    <w:rsid w:val="00613932"/>
    <w:rsid w:val="00634146"/>
    <w:rsid w:val="0064054F"/>
    <w:rsid w:val="00642239"/>
    <w:rsid w:val="006425A4"/>
    <w:rsid w:val="006640FB"/>
    <w:rsid w:val="006828EB"/>
    <w:rsid w:val="00683567"/>
    <w:rsid w:val="0068672F"/>
    <w:rsid w:val="00692230"/>
    <w:rsid w:val="00692553"/>
    <w:rsid w:val="006A76B4"/>
    <w:rsid w:val="006C777C"/>
    <w:rsid w:val="006D09A8"/>
    <w:rsid w:val="006F56F6"/>
    <w:rsid w:val="0071725D"/>
    <w:rsid w:val="0072777C"/>
    <w:rsid w:val="007554A1"/>
    <w:rsid w:val="007561CC"/>
    <w:rsid w:val="00762915"/>
    <w:rsid w:val="007650E5"/>
    <w:rsid w:val="00775853"/>
    <w:rsid w:val="007973C6"/>
    <w:rsid w:val="007C174F"/>
    <w:rsid w:val="007D433D"/>
    <w:rsid w:val="007E5212"/>
    <w:rsid w:val="00815B22"/>
    <w:rsid w:val="00845415"/>
    <w:rsid w:val="0085168B"/>
    <w:rsid w:val="00883DFF"/>
    <w:rsid w:val="00884CB5"/>
    <w:rsid w:val="0088753A"/>
    <w:rsid w:val="008A2551"/>
    <w:rsid w:val="008B698B"/>
    <w:rsid w:val="008C60C4"/>
    <w:rsid w:val="008E257C"/>
    <w:rsid w:val="008F49C0"/>
    <w:rsid w:val="008F6F25"/>
    <w:rsid w:val="009044BD"/>
    <w:rsid w:val="009124B7"/>
    <w:rsid w:val="009208B4"/>
    <w:rsid w:val="00930673"/>
    <w:rsid w:val="009549BA"/>
    <w:rsid w:val="00963A55"/>
    <w:rsid w:val="00987202"/>
    <w:rsid w:val="00995C1F"/>
    <w:rsid w:val="00996B77"/>
    <w:rsid w:val="009A5AD6"/>
    <w:rsid w:val="009B478B"/>
    <w:rsid w:val="009C5C2B"/>
    <w:rsid w:val="009D07E9"/>
    <w:rsid w:val="009E14D0"/>
    <w:rsid w:val="00A04C60"/>
    <w:rsid w:val="00A079A0"/>
    <w:rsid w:val="00A156B2"/>
    <w:rsid w:val="00A24C88"/>
    <w:rsid w:val="00A836EA"/>
    <w:rsid w:val="00A85C16"/>
    <w:rsid w:val="00AB14B6"/>
    <w:rsid w:val="00AE3851"/>
    <w:rsid w:val="00AE56C4"/>
    <w:rsid w:val="00B026B5"/>
    <w:rsid w:val="00B222D0"/>
    <w:rsid w:val="00B26DB1"/>
    <w:rsid w:val="00B3409C"/>
    <w:rsid w:val="00B37B4F"/>
    <w:rsid w:val="00B55C02"/>
    <w:rsid w:val="00B63620"/>
    <w:rsid w:val="00B84015"/>
    <w:rsid w:val="00B94223"/>
    <w:rsid w:val="00B9783E"/>
    <w:rsid w:val="00BA4221"/>
    <w:rsid w:val="00BB5323"/>
    <w:rsid w:val="00BB669C"/>
    <w:rsid w:val="00BC6322"/>
    <w:rsid w:val="00BE7C87"/>
    <w:rsid w:val="00C166AB"/>
    <w:rsid w:val="00C469AA"/>
    <w:rsid w:val="00C67941"/>
    <w:rsid w:val="00C748A4"/>
    <w:rsid w:val="00CB3760"/>
    <w:rsid w:val="00CC576D"/>
    <w:rsid w:val="00CD147C"/>
    <w:rsid w:val="00CE6342"/>
    <w:rsid w:val="00D30D82"/>
    <w:rsid w:val="00D531DB"/>
    <w:rsid w:val="00D621F4"/>
    <w:rsid w:val="00D86291"/>
    <w:rsid w:val="00D92965"/>
    <w:rsid w:val="00D94B96"/>
    <w:rsid w:val="00D9778B"/>
    <w:rsid w:val="00DA18EC"/>
    <w:rsid w:val="00DD15F6"/>
    <w:rsid w:val="00DD681D"/>
    <w:rsid w:val="00DF6DA9"/>
    <w:rsid w:val="00E31EED"/>
    <w:rsid w:val="00E351A6"/>
    <w:rsid w:val="00E40AA3"/>
    <w:rsid w:val="00E43BAB"/>
    <w:rsid w:val="00E4591C"/>
    <w:rsid w:val="00E50D42"/>
    <w:rsid w:val="00E60E43"/>
    <w:rsid w:val="00E66770"/>
    <w:rsid w:val="00E71DBA"/>
    <w:rsid w:val="00E8570C"/>
    <w:rsid w:val="00EA2581"/>
    <w:rsid w:val="00ED2BC4"/>
    <w:rsid w:val="00EF114B"/>
    <w:rsid w:val="00F116E1"/>
    <w:rsid w:val="00F173EC"/>
    <w:rsid w:val="00F17838"/>
    <w:rsid w:val="00F35411"/>
    <w:rsid w:val="00F7697B"/>
    <w:rsid w:val="00F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11900"/>
  <w15:chartTrackingRefBased/>
  <w15:docId w15:val="{3F3C22F6-5E01-4A19-B185-B1132D18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rsid w:val="00E351A6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character" w:customStyle="1" w:styleId="HeaderChar">
    <w:name w:val="Header Char"/>
    <w:link w:val="Header"/>
    <w:rsid w:val="00E351A6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rsid w:val="00E351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351A6"/>
    <w:rPr>
      <w:rFonts w:ascii="Tahoma" w:hAnsi="Tahoma"/>
      <w:spacing w:val="4"/>
      <w:sz w:val="16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4D0"/>
    <w:rPr>
      <w:rFonts w:ascii="Courier New" w:hAnsi="Courier New" w:cs="Courier New"/>
    </w:rPr>
  </w:style>
  <w:style w:type="table" w:styleId="TableGrid">
    <w:name w:val="Table Grid"/>
    <w:basedOn w:val="TableNormal"/>
    <w:rsid w:val="0029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esktop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163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Akbar Ali</cp:lastModifiedBy>
  <cp:revision>44</cp:revision>
  <cp:lastPrinted>2004-01-21T06:22:00Z</cp:lastPrinted>
  <dcterms:created xsi:type="dcterms:W3CDTF">2025-06-04T13:09:00Z</dcterms:created>
  <dcterms:modified xsi:type="dcterms:W3CDTF">2025-06-06T18:31:00Z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